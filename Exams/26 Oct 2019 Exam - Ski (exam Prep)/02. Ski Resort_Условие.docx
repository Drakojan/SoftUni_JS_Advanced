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382D" w14:textId="3FA4F88E" w:rsidR="0018190E" w:rsidRDefault="0018190E" w:rsidP="0018190E">
      <w:pPr>
        <w:pStyle w:val="Heading1"/>
        <w:jc w:val="center"/>
        <w:rPr>
          <w:sz w:val="52"/>
          <w:szCs w:val="52"/>
        </w:rPr>
      </w:pPr>
      <w:r w:rsidRPr="00C77EC9">
        <w:rPr>
          <w:sz w:val="52"/>
          <w:szCs w:val="52"/>
        </w:rPr>
        <w:t xml:space="preserve">JS Advanced - Exam: </w:t>
      </w:r>
      <w:r w:rsidR="003867E2">
        <w:rPr>
          <w:sz w:val="52"/>
          <w:szCs w:val="52"/>
        </w:rPr>
        <w:t>26</w:t>
      </w:r>
      <w:r w:rsidRPr="00C77EC9">
        <w:rPr>
          <w:sz w:val="52"/>
          <w:szCs w:val="52"/>
        </w:rPr>
        <w:t>.</w:t>
      </w:r>
      <w:r w:rsidR="003867E2">
        <w:rPr>
          <w:sz w:val="52"/>
          <w:szCs w:val="52"/>
        </w:rPr>
        <w:t>10</w:t>
      </w:r>
      <w:r w:rsidRPr="00C77EC9">
        <w:rPr>
          <w:sz w:val="52"/>
          <w:szCs w:val="52"/>
        </w:rPr>
        <w:t>.2019</w:t>
      </w:r>
    </w:p>
    <w:p w14:paraId="56E3CDDC" w14:textId="348CEF11"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C507FE">
          <w:rPr>
            <w:rStyle w:val="Hyperlink"/>
            <w:noProof/>
          </w:rPr>
          <w:t>https://judge.softuni.bg/Contests/Compete/Index/1850#1</w:t>
        </w:r>
      </w:hyperlink>
      <w:r w:rsidR="00451177">
        <w:rPr>
          <w:noProof/>
        </w:rPr>
        <w:t>.</w:t>
      </w:r>
    </w:p>
    <w:p w14:paraId="36DB0084" w14:textId="571ABCB8" w:rsidR="0049686F" w:rsidRDefault="0049686F" w:rsidP="0049686F">
      <w:pPr>
        <w:pStyle w:val="Heading2"/>
        <w:numPr>
          <w:ilvl w:val="0"/>
          <w:numId w:val="0"/>
        </w:numPr>
        <w:ind w:left="426" w:hanging="426"/>
      </w:pPr>
      <w:r>
        <w:t xml:space="preserve">Problem 2. </w:t>
      </w:r>
      <w:r w:rsidR="00C627ED">
        <w:t>Ski Resort</w:t>
      </w:r>
    </w:p>
    <w:p w14:paraId="3A1B6F3C" w14:textId="2D67502F" w:rsidR="00C7279D" w:rsidRDefault="00A15F4D" w:rsidP="00C7279D">
      <w:r>
        <w:t xml:space="preserve">Use the provided </w:t>
      </w:r>
      <w:proofErr w:type="spellStart"/>
      <w:r w:rsidR="00970C61">
        <w:rPr>
          <w:b/>
        </w:rPr>
        <w:t>SkiResort</w:t>
      </w:r>
      <w:proofErr w:type="spellEnd"/>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66BD3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C627ED">
        <w:rPr>
          <w:rStyle w:val="CodeChar"/>
        </w:rPr>
        <w:t>Ski Resort</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bookmarkStart w:id="0" w:name="_GoBack"/>
            <w:r>
              <w:rPr>
                <w:rFonts w:ascii="Consolas" w:hAnsi="Consolas"/>
                <w:b/>
                <w:bCs/>
                <w:i/>
                <w:noProof/>
                <w:color w:val="008000"/>
                <w:sz w:val="22"/>
                <w:szCs w:val="22"/>
              </w:rPr>
              <w:t>Tests</w:t>
            </w:r>
            <w:r>
              <w:rPr>
                <w:rFonts w:ascii="Consolas" w:hAnsi="Consolas"/>
                <w:b/>
                <w:bCs/>
                <w:noProof/>
                <w:color w:val="008000"/>
                <w:sz w:val="22"/>
                <w:szCs w:val="22"/>
              </w:rPr>
              <w:t xml:space="preserve"> </w:t>
            </w:r>
            <w:bookmarkEnd w:id="0"/>
            <w:r>
              <w:rPr>
                <w:rFonts w:ascii="Consolas" w:hAnsi="Consolas"/>
                <w:b/>
                <w:bCs/>
                <w:noProof/>
                <w:color w:val="008000"/>
                <w:sz w:val="22"/>
                <w:szCs w:val="22"/>
              </w:rPr>
              <w:t>…</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6F73F19B" w:rsidR="00451177" w:rsidRDefault="003861AA" w:rsidP="00451177">
      <w:r>
        <w:rPr>
          <w:rStyle w:val="CodeChar"/>
        </w:rPr>
        <w:t>solution</w:t>
      </w:r>
      <w:r w:rsidR="00F8259B" w:rsidRPr="00332DE1">
        <w:rPr>
          <w:rStyle w:val="CodeChar"/>
        </w:rPr>
        <w:t>.js</w:t>
      </w:r>
      <w:r w:rsidR="00F8259B">
        <w:t xml:space="preserve"> defines a </w:t>
      </w:r>
      <w:r w:rsidR="00F8259B" w:rsidRPr="00735E02">
        <w:rPr>
          <w:b/>
        </w:rPr>
        <w:t>class</w:t>
      </w:r>
      <w:r w:rsidR="00F8259B">
        <w:t xml:space="preserve"> that contains information about a </w:t>
      </w:r>
      <w:r w:rsidR="00C627ED">
        <w:rPr>
          <w:rStyle w:val="Strong"/>
        </w:rPr>
        <w:t>ski resort</w:t>
      </w:r>
      <w:r w:rsidR="00F8259B">
        <w:t xml:space="preserve">. An </w:t>
      </w:r>
      <w:r w:rsidR="00F8259B" w:rsidRPr="00735E02">
        <w:rPr>
          <w:b/>
        </w:rPr>
        <w:t>instance</w:t>
      </w:r>
      <w:r w:rsidR="00F8259B">
        <w:t xml:space="preserve"> of the class should support the following operations:</w:t>
      </w:r>
    </w:p>
    <w:p w14:paraId="1B53F00E" w14:textId="3E8DDF80" w:rsidR="008B2007" w:rsidRPr="00B75BB8" w:rsidRDefault="00AF2053" w:rsidP="008B2007">
      <w:pPr>
        <w:pStyle w:val="ListParagraph"/>
        <w:numPr>
          <w:ilvl w:val="0"/>
          <w:numId w:val="18"/>
        </w:numPr>
        <w:rPr>
          <w:highlight w:val="yellow"/>
        </w:rPr>
      </w:pPr>
      <w:r w:rsidRPr="00B75BB8">
        <w:rPr>
          <w:b/>
          <w:highlight w:val="yellow"/>
        </w:rPr>
        <w:t>I</w:t>
      </w:r>
      <w:r w:rsidR="000F6A3D" w:rsidRPr="00B75BB8">
        <w:rPr>
          <w:b/>
          <w:highlight w:val="yellow"/>
        </w:rPr>
        <w:t>nstantiat</w:t>
      </w:r>
      <w:r w:rsidRPr="00B75BB8">
        <w:rPr>
          <w:b/>
          <w:highlight w:val="yellow"/>
        </w:rPr>
        <w:t>ion</w:t>
      </w:r>
      <w:r w:rsidR="000F6A3D" w:rsidRPr="00B75BB8">
        <w:rPr>
          <w:b/>
          <w:highlight w:val="yellow"/>
        </w:rPr>
        <w:t xml:space="preserve"> </w:t>
      </w:r>
      <w:r w:rsidR="000F6A3D" w:rsidRPr="00B75BB8">
        <w:rPr>
          <w:highlight w:val="yellow"/>
        </w:rPr>
        <w:t xml:space="preserve">with </w:t>
      </w:r>
      <w:r w:rsidR="000F6A3D" w:rsidRPr="00B75BB8">
        <w:rPr>
          <w:b/>
          <w:highlight w:val="yellow"/>
        </w:rPr>
        <w:t>one</w:t>
      </w:r>
      <w:r w:rsidR="000F6A3D" w:rsidRPr="00B75BB8">
        <w:rPr>
          <w:highlight w:val="yellow"/>
        </w:rPr>
        <w:t xml:space="preserve"> </w:t>
      </w:r>
      <w:r w:rsidR="000F6A3D" w:rsidRPr="00B75BB8">
        <w:rPr>
          <w:b/>
          <w:highlight w:val="yellow"/>
        </w:rPr>
        <w:t>parameter</w:t>
      </w:r>
      <w:r w:rsidR="000F6A3D" w:rsidRPr="00B75BB8">
        <w:rPr>
          <w:highlight w:val="yellow"/>
        </w:rPr>
        <w:t xml:space="preserve"> </w:t>
      </w:r>
      <w:r w:rsidR="00671850" w:rsidRPr="00B75BB8">
        <w:rPr>
          <w:highlight w:val="yellow"/>
        </w:rPr>
        <w:t>-</w:t>
      </w:r>
      <w:r w:rsidR="000F6A3D" w:rsidRPr="00B75BB8">
        <w:rPr>
          <w:highlight w:val="yellow"/>
        </w:rPr>
        <w:t xml:space="preserve"> a </w:t>
      </w:r>
      <w:r w:rsidR="000F6A3D" w:rsidRPr="00B75BB8">
        <w:rPr>
          <w:b/>
          <w:highlight w:val="yellow"/>
        </w:rPr>
        <w:t>string</w:t>
      </w:r>
      <w:r w:rsidR="000F6A3D" w:rsidRPr="00B75BB8">
        <w:rPr>
          <w:highlight w:val="yellow"/>
        </w:rPr>
        <w:t xml:space="preserve"> represent</w:t>
      </w:r>
      <w:r w:rsidR="003E54DA" w:rsidRPr="00B75BB8">
        <w:rPr>
          <w:highlight w:val="yellow"/>
        </w:rPr>
        <w:t>ing</w:t>
      </w:r>
      <w:r w:rsidR="000F6A3D" w:rsidRPr="00B75BB8">
        <w:rPr>
          <w:highlight w:val="yellow"/>
        </w:rPr>
        <w:t xml:space="preserve"> the </w:t>
      </w:r>
      <w:r w:rsidR="00C627ED" w:rsidRPr="00B75BB8">
        <w:rPr>
          <w:b/>
          <w:highlight w:val="yellow"/>
        </w:rPr>
        <w:t>ski resort</w:t>
      </w:r>
      <w:r w:rsidR="00C7279D" w:rsidRPr="00B75BB8">
        <w:rPr>
          <w:b/>
          <w:highlight w:val="yellow"/>
        </w:rPr>
        <w:t xml:space="preserve"> name</w:t>
      </w:r>
      <w:r w:rsidRPr="00B75BB8">
        <w:rPr>
          <w:b/>
          <w:highlight w:val="yellow"/>
        </w:rPr>
        <w:t>,</w:t>
      </w:r>
      <w:r w:rsidR="008B2007" w:rsidRPr="00B75BB8">
        <w:rPr>
          <w:b/>
          <w:highlight w:val="yellow"/>
        </w:rPr>
        <w:t xml:space="preserve"> </w:t>
      </w:r>
      <w:r w:rsidRPr="00B75BB8">
        <w:rPr>
          <w:highlight w:val="yellow"/>
        </w:rPr>
        <w:t>a</w:t>
      </w:r>
      <w:r w:rsidR="008B2007" w:rsidRPr="00B75BB8">
        <w:rPr>
          <w:highlight w:val="yellow"/>
        </w:rPr>
        <w:t xml:space="preserve">nd </w:t>
      </w:r>
      <w:r w:rsidRPr="00B75BB8">
        <w:rPr>
          <w:highlight w:val="yellow"/>
        </w:rPr>
        <w:t xml:space="preserve">an </w:t>
      </w:r>
      <w:r w:rsidR="008B291C" w:rsidRPr="00B75BB8">
        <w:rPr>
          <w:b/>
          <w:highlight w:val="yellow"/>
        </w:rPr>
        <w:t>additional properties</w:t>
      </w:r>
      <w:r w:rsidR="008B2007" w:rsidRPr="00B75BB8">
        <w:rPr>
          <w:highlight w:val="yellow"/>
        </w:rPr>
        <w:t xml:space="preserve"> </w:t>
      </w:r>
      <w:r w:rsidR="00734F3A" w:rsidRPr="00B75BB8">
        <w:rPr>
          <w:highlight w:val="yellow"/>
        </w:rPr>
        <w:t xml:space="preserve">called </w:t>
      </w:r>
      <w:r w:rsidR="00443BE6" w:rsidRPr="00B75BB8">
        <w:rPr>
          <w:highlight w:val="yellow"/>
        </w:rPr>
        <w:t>"</w:t>
      </w:r>
      <w:r w:rsidR="00C627ED" w:rsidRPr="00B75BB8">
        <w:rPr>
          <w:b/>
          <w:highlight w:val="yellow"/>
        </w:rPr>
        <w:t>voters</w:t>
      </w:r>
      <w:r w:rsidR="00443BE6" w:rsidRPr="00B75BB8">
        <w:rPr>
          <w:highlight w:val="yellow"/>
        </w:rPr>
        <w:t>"</w:t>
      </w:r>
      <w:r w:rsidR="00C627ED" w:rsidRPr="00B75BB8">
        <w:rPr>
          <w:highlight w:val="yellow"/>
        </w:rPr>
        <w:t>(</w:t>
      </w:r>
      <w:r w:rsidR="00C627ED" w:rsidRPr="00B75BB8">
        <w:rPr>
          <w:b/>
          <w:highlight w:val="yellow"/>
        </w:rPr>
        <w:t>number</w:t>
      </w:r>
      <w:r w:rsidR="00C627ED" w:rsidRPr="00B75BB8">
        <w:rPr>
          <w:highlight w:val="yellow"/>
        </w:rPr>
        <w:t xml:space="preserve"> with </w:t>
      </w:r>
      <w:r w:rsidR="00C627ED" w:rsidRPr="00B75BB8">
        <w:rPr>
          <w:b/>
          <w:highlight w:val="yellow"/>
        </w:rPr>
        <w:t>value 0 by default</w:t>
      </w:r>
      <w:r w:rsidR="00C627ED" w:rsidRPr="00B75BB8">
        <w:rPr>
          <w:highlight w:val="yellow"/>
        </w:rPr>
        <w:t>)</w:t>
      </w:r>
      <w:r w:rsidR="008B291C" w:rsidRPr="00B75BB8">
        <w:rPr>
          <w:highlight w:val="yellow"/>
        </w:rPr>
        <w:t xml:space="preserve"> and "</w:t>
      </w:r>
      <w:r w:rsidR="00C627ED" w:rsidRPr="00B75BB8">
        <w:rPr>
          <w:b/>
          <w:highlight w:val="yellow"/>
        </w:rPr>
        <w:t>hotels</w:t>
      </w:r>
      <w:r w:rsidR="008B291C" w:rsidRPr="00B75BB8">
        <w:rPr>
          <w:highlight w:val="yellow"/>
        </w:rPr>
        <w:t>"</w:t>
      </w:r>
      <w:r w:rsidR="00734F3A" w:rsidRPr="00B75BB8">
        <w:rPr>
          <w:highlight w:val="yellow"/>
        </w:rPr>
        <w:t xml:space="preserve"> </w:t>
      </w:r>
      <w:proofErr w:type="gramStart"/>
      <w:r w:rsidR="00C627ED" w:rsidRPr="00B75BB8">
        <w:rPr>
          <w:highlight w:val="yellow"/>
        </w:rPr>
        <w:t>(</w:t>
      </w:r>
      <w:r w:rsidR="003E54DA" w:rsidRPr="00B75BB8">
        <w:rPr>
          <w:highlight w:val="yellow"/>
        </w:rPr>
        <w:t xml:space="preserve"> </w:t>
      </w:r>
      <w:r w:rsidR="008B2007" w:rsidRPr="00B75BB8">
        <w:rPr>
          <w:b/>
          <w:highlight w:val="yellow"/>
        </w:rPr>
        <w:t>empty</w:t>
      </w:r>
      <w:proofErr w:type="gramEnd"/>
      <w:r w:rsidR="008B2007" w:rsidRPr="00B75BB8">
        <w:rPr>
          <w:b/>
          <w:highlight w:val="yellow"/>
        </w:rPr>
        <w:t xml:space="preserve"> array</w:t>
      </w:r>
      <w:r w:rsidR="003E54DA" w:rsidRPr="00B75BB8">
        <w:rPr>
          <w:b/>
          <w:highlight w:val="yellow"/>
        </w:rPr>
        <w:t xml:space="preserve"> by default</w:t>
      </w:r>
      <w:r w:rsidR="00C627ED" w:rsidRPr="00B75BB8">
        <w:rPr>
          <w:b/>
          <w:highlight w:val="yellow"/>
        </w:rPr>
        <w:t>)</w:t>
      </w:r>
      <w:r w:rsidR="008B2007" w:rsidRPr="00B75BB8">
        <w:rPr>
          <w:highlight w:val="yellow"/>
        </w:rPr>
        <w:t>.</w:t>
      </w:r>
    </w:p>
    <w:p w14:paraId="63C411EE" w14:textId="77777777" w:rsidR="00D53488" w:rsidRDefault="00D53488" w:rsidP="00D53488">
      <w:pPr>
        <w:pStyle w:val="ListParagraph"/>
      </w:pPr>
    </w:p>
    <w:p w14:paraId="16333B08" w14:textId="745EBA38" w:rsidR="00D53488" w:rsidRDefault="00D53488" w:rsidP="003861AA">
      <w:pPr>
        <w:pStyle w:val="ListParagraph"/>
        <w:numPr>
          <w:ilvl w:val="0"/>
          <w:numId w:val="18"/>
        </w:numPr>
      </w:pPr>
      <w:r>
        <w:t>Getter</w:t>
      </w:r>
      <w:r w:rsidR="008B2007">
        <w:t xml:space="preserve"> </w:t>
      </w:r>
      <w:r>
        <w:rPr>
          <w:rStyle w:val="CodeChar"/>
        </w:rPr>
        <w:t>bestHotel</w:t>
      </w:r>
      <w:r w:rsidR="0011429A">
        <w:t xml:space="preserve"> - </w:t>
      </w:r>
      <w:r w:rsidRPr="00970C61">
        <w:rPr>
          <w:b/>
        </w:rPr>
        <w:t>Returns</w:t>
      </w:r>
      <w:r>
        <w:t xml:space="preserve"> the best hotel in a given format </w:t>
      </w:r>
      <w:r w:rsidRPr="00B75BB8">
        <w:rPr>
          <w:highlight w:val="yellow"/>
        </w:rPr>
        <w:t xml:space="preserve">or if there is </w:t>
      </w:r>
      <w:r w:rsidRPr="00B75BB8">
        <w:rPr>
          <w:b/>
          <w:highlight w:val="yellow"/>
        </w:rPr>
        <w:t>no</w:t>
      </w:r>
      <w:r w:rsidRPr="00B75BB8">
        <w:rPr>
          <w:highlight w:val="yellow"/>
        </w:rPr>
        <w:t xml:space="preserve"> </w:t>
      </w:r>
      <w:r w:rsidRPr="00B75BB8">
        <w:rPr>
          <w:b/>
          <w:highlight w:val="yellow"/>
        </w:rPr>
        <w:t>votes</w:t>
      </w:r>
      <w:r w:rsidRPr="00B75BB8">
        <w:rPr>
          <w:highlight w:val="yellow"/>
        </w:rPr>
        <w:t xml:space="preserve"> yet </w:t>
      </w:r>
      <w:r w:rsidRPr="00B75BB8">
        <w:rPr>
          <w:b/>
          <w:highlight w:val="yellow"/>
        </w:rPr>
        <w:t>return</w:t>
      </w:r>
      <w:r w:rsidRPr="00B75BB8">
        <w:rPr>
          <w:highlight w:val="yellow"/>
        </w:rPr>
        <w:t xml:space="preserve"> a proper </w:t>
      </w:r>
      <w:r w:rsidRPr="00B75BB8">
        <w:rPr>
          <w:b/>
          <w:highlight w:val="yellow"/>
        </w:rPr>
        <w:t>message</w:t>
      </w:r>
      <w:r>
        <w:t xml:space="preserve"> </w:t>
      </w:r>
    </w:p>
    <w:p w14:paraId="4D255117" w14:textId="77777777" w:rsidR="00D53488" w:rsidRDefault="00D53488" w:rsidP="00D53488">
      <w:pPr>
        <w:pStyle w:val="ListParagraph"/>
      </w:pPr>
    </w:p>
    <w:p w14:paraId="5E55FF7B" w14:textId="53572FE7" w:rsidR="000F6A3D" w:rsidRPr="00B75BB8" w:rsidRDefault="000F6A3D" w:rsidP="000F6A3D">
      <w:pPr>
        <w:pStyle w:val="ListParagraph"/>
        <w:numPr>
          <w:ilvl w:val="0"/>
          <w:numId w:val="18"/>
        </w:numPr>
        <w:rPr>
          <w:highlight w:val="yellow"/>
        </w:rPr>
      </w:pPr>
      <w:r w:rsidRPr="00B75BB8">
        <w:rPr>
          <w:highlight w:val="yellow"/>
        </w:rPr>
        <w:t xml:space="preserve">Function </w:t>
      </w:r>
      <w:r w:rsidR="00D53488" w:rsidRPr="00B75BB8">
        <w:rPr>
          <w:rStyle w:val="CodeChar"/>
          <w:highlight w:val="yellow"/>
        </w:rPr>
        <w:t>build</w:t>
      </w:r>
      <w:r w:rsidRPr="00B75BB8">
        <w:rPr>
          <w:rStyle w:val="CodeChar"/>
          <w:highlight w:val="yellow"/>
        </w:rPr>
        <w:t>()</w:t>
      </w:r>
      <w:r w:rsidR="002C4AA0" w:rsidRPr="00B75BB8">
        <w:rPr>
          <w:highlight w:val="yellow"/>
        </w:rPr>
        <w:t xml:space="preserve"> </w:t>
      </w:r>
      <w:r w:rsidR="00D75D27" w:rsidRPr="00B75BB8">
        <w:rPr>
          <w:highlight w:val="yellow"/>
        </w:rPr>
        <w:t>-</w:t>
      </w:r>
      <w:r w:rsidR="002C4AA0" w:rsidRPr="00B75BB8">
        <w:rPr>
          <w:highlight w:val="yellow"/>
        </w:rPr>
        <w:t xml:space="preserve"> receive</w:t>
      </w:r>
      <w:r w:rsidR="00E8513E" w:rsidRPr="00B75BB8">
        <w:rPr>
          <w:highlight w:val="yellow"/>
        </w:rPr>
        <w:t>s</w:t>
      </w:r>
      <w:r w:rsidR="002C4AA0" w:rsidRPr="00B75BB8">
        <w:rPr>
          <w:highlight w:val="yellow"/>
        </w:rPr>
        <w:t xml:space="preserve"> </w:t>
      </w:r>
      <w:r w:rsidR="002C4AA0" w:rsidRPr="00B75BB8">
        <w:rPr>
          <w:b/>
          <w:highlight w:val="yellow"/>
        </w:rPr>
        <w:t>two</w:t>
      </w:r>
      <w:r w:rsidR="002C4AA0" w:rsidRPr="00B75BB8">
        <w:rPr>
          <w:highlight w:val="yellow"/>
        </w:rPr>
        <w:t xml:space="preserve"> parameters: a </w:t>
      </w:r>
      <w:r w:rsidR="002C4AA0" w:rsidRPr="00B75BB8">
        <w:rPr>
          <w:b/>
          <w:highlight w:val="yellow"/>
        </w:rPr>
        <w:t>string</w:t>
      </w:r>
      <w:r w:rsidR="002C4AA0" w:rsidRPr="00B75BB8">
        <w:rPr>
          <w:highlight w:val="yellow"/>
        </w:rPr>
        <w:t xml:space="preserve"> (</w:t>
      </w:r>
      <w:proofErr w:type="spellStart"/>
      <w:r w:rsidR="00A5616B" w:rsidRPr="00B75BB8">
        <w:rPr>
          <w:rStyle w:val="CodeChar"/>
          <w:highlight w:val="yellow"/>
        </w:rPr>
        <w:t>hotelN</w:t>
      </w:r>
      <w:r w:rsidR="00006C38" w:rsidRPr="00B75BB8">
        <w:rPr>
          <w:rStyle w:val="CodeChar"/>
          <w:highlight w:val="yellow"/>
        </w:rPr>
        <w:t>ame</w:t>
      </w:r>
      <w:proofErr w:type="spellEnd"/>
      <w:r w:rsidR="002C4AA0" w:rsidRPr="00B75BB8">
        <w:rPr>
          <w:highlight w:val="yellow"/>
        </w:rPr>
        <w:t xml:space="preserve">) and </w:t>
      </w:r>
      <w:r w:rsidR="00D53488" w:rsidRPr="00B75BB8">
        <w:rPr>
          <w:highlight w:val="yellow"/>
        </w:rPr>
        <w:t xml:space="preserve">a </w:t>
      </w:r>
      <w:r w:rsidR="00D53488" w:rsidRPr="00B75BB8">
        <w:rPr>
          <w:b/>
          <w:highlight w:val="yellow"/>
        </w:rPr>
        <w:t>number</w:t>
      </w:r>
      <w:r w:rsidR="002C4AA0" w:rsidRPr="00B75BB8">
        <w:rPr>
          <w:b/>
          <w:highlight w:val="yellow"/>
        </w:rPr>
        <w:t xml:space="preserve"> </w:t>
      </w:r>
      <w:r w:rsidR="002C4AA0" w:rsidRPr="00B75BB8">
        <w:rPr>
          <w:highlight w:val="yellow"/>
        </w:rPr>
        <w:t>(</w:t>
      </w:r>
      <w:r w:rsidR="0067640B" w:rsidRPr="00B75BB8">
        <w:rPr>
          <w:rStyle w:val="CodeChar"/>
          <w:highlight w:val="yellow"/>
        </w:rPr>
        <w:t>beds</w:t>
      </w:r>
      <w:r w:rsidR="002C4AA0" w:rsidRPr="00B75BB8">
        <w:rPr>
          <w:highlight w:val="yellow"/>
        </w:rPr>
        <w:t xml:space="preserve">). If </w:t>
      </w:r>
      <w:r w:rsidR="0067640B" w:rsidRPr="00B75BB8">
        <w:rPr>
          <w:highlight w:val="yellow"/>
        </w:rPr>
        <w:t xml:space="preserve">the </w:t>
      </w:r>
      <w:r w:rsidR="0067640B" w:rsidRPr="00B75BB8">
        <w:rPr>
          <w:b/>
          <w:highlight w:val="yellow"/>
        </w:rPr>
        <w:t>name</w:t>
      </w:r>
      <w:r w:rsidR="0067640B" w:rsidRPr="00B75BB8">
        <w:rPr>
          <w:highlight w:val="yellow"/>
        </w:rPr>
        <w:t xml:space="preserve"> is </w:t>
      </w:r>
      <w:r w:rsidR="0067640B" w:rsidRPr="00B75BB8">
        <w:rPr>
          <w:b/>
          <w:highlight w:val="yellow"/>
        </w:rPr>
        <w:t>empty</w:t>
      </w:r>
      <w:r w:rsidR="0067640B" w:rsidRPr="00B75BB8">
        <w:rPr>
          <w:highlight w:val="yellow"/>
        </w:rPr>
        <w:t xml:space="preserve"> </w:t>
      </w:r>
      <w:r w:rsidR="0067640B" w:rsidRPr="00B75BB8">
        <w:rPr>
          <w:b/>
          <w:highlight w:val="yellow"/>
        </w:rPr>
        <w:t>string</w:t>
      </w:r>
      <w:r w:rsidR="0067640B" w:rsidRPr="00B75BB8">
        <w:rPr>
          <w:highlight w:val="yellow"/>
        </w:rPr>
        <w:t xml:space="preserve"> or the </w:t>
      </w:r>
      <w:r w:rsidR="0067640B" w:rsidRPr="00B75BB8">
        <w:rPr>
          <w:b/>
          <w:highlight w:val="yellow"/>
        </w:rPr>
        <w:t>beds</w:t>
      </w:r>
      <w:r w:rsidR="0067640B" w:rsidRPr="00B75BB8">
        <w:rPr>
          <w:highlight w:val="yellow"/>
        </w:rPr>
        <w:t xml:space="preserve"> are </w:t>
      </w:r>
      <w:r w:rsidR="0067640B" w:rsidRPr="00B75BB8">
        <w:rPr>
          <w:b/>
          <w:highlight w:val="yellow"/>
        </w:rPr>
        <w:t>less than 1</w:t>
      </w:r>
      <w:r w:rsidR="0067640B" w:rsidRPr="00B75BB8">
        <w:rPr>
          <w:highlight w:val="yellow"/>
        </w:rPr>
        <w:t xml:space="preserve"> an </w:t>
      </w:r>
      <w:r w:rsidR="0067640B" w:rsidRPr="00B75BB8">
        <w:rPr>
          <w:b/>
          <w:highlight w:val="yellow"/>
        </w:rPr>
        <w:t>error</w:t>
      </w:r>
      <w:r w:rsidR="0067640B" w:rsidRPr="00B75BB8">
        <w:rPr>
          <w:highlight w:val="yellow"/>
        </w:rPr>
        <w:t xml:space="preserve"> should be </w:t>
      </w:r>
      <w:proofErr w:type="gramStart"/>
      <w:r w:rsidR="0067640B" w:rsidRPr="00B75BB8">
        <w:rPr>
          <w:b/>
          <w:highlight w:val="yellow"/>
        </w:rPr>
        <w:t xml:space="preserve">thrown </w:t>
      </w:r>
      <w:r w:rsidR="00006C38" w:rsidRPr="00B75BB8">
        <w:rPr>
          <w:highlight w:val="yellow"/>
        </w:rPr>
        <w:t>.</w:t>
      </w:r>
      <w:proofErr w:type="gramEnd"/>
      <w:r w:rsidR="0067640B" w:rsidRPr="00B75BB8">
        <w:rPr>
          <w:highlight w:val="yellow"/>
        </w:rPr>
        <w:t xml:space="preserve"> Otherwise </w:t>
      </w:r>
      <w:r w:rsidR="003861AA" w:rsidRPr="00B75BB8">
        <w:rPr>
          <w:highlight w:val="yellow"/>
        </w:rPr>
        <w:t xml:space="preserve">the function should add the hotel to the hotels array and </w:t>
      </w:r>
      <w:r w:rsidR="003861AA" w:rsidRPr="00B75BB8">
        <w:rPr>
          <w:b/>
          <w:highlight w:val="yellow"/>
        </w:rPr>
        <w:t>return the proper message</w:t>
      </w:r>
      <w:r w:rsidR="003861AA" w:rsidRPr="00B75BB8">
        <w:rPr>
          <w:highlight w:val="yellow"/>
        </w:rPr>
        <w:t>.</w:t>
      </w:r>
    </w:p>
    <w:p w14:paraId="09AE9A02" w14:textId="77777777" w:rsidR="0067640B" w:rsidRDefault="0067640B" w:rsidP="003861AA">
      <w:pPr>
        <w:pStyle w:val="ListParagraph"/>
      </w:pPr>
    </w:p>
    <w:p w14:paraId="7E5815E7" w14:textId="40830BFE" w:rsidR="003861AA" w:rsidRPr="002E6788" w:rsidRDefault="000F6A3D" w:rsidP="003861AA">
      <w:pPr>
        <w:pStyle w:val="ListParagraph"/>
        <w:numPr>
          <w:ilvl w:val="0"/>
          <w:numId w:val="18"/>
        </w:numPr>
        <w:rPr>
          <w:highlight w:val="yellow"/>
        </w:rPr>
      </w:pPr>
      <w:r w:rsidRPr="002E6788">
        <w:rPr>
          <w:highlight w:val="yellow"/>
        </w:rPr>
        <w:t xml:space="preserve">Function </w:t>
      </w:r>
      <w:r w:rsidR="003861AA" w:rsidRPr="002E6788">
        <w:rPr>
          <w:rStyle w:val="CodeChar"/>
          <w:highlight w:val="yellow"/>
        </w:rPr>
        <w:t>book</w:t>
      </w:r>
      <w:r w:rsidRPr="002E6788">
        <w:rPr>
          <w:rStyle w:val="CodeChar"/>
          <w:highlight w:val="yellow"/>
        </w:rPr>
        <w:t>()</w:t>
      </w:r>
      <w:r w:rsidR="00443BE6" w:rsidRPr="002E6788">
        <w:rPr>
          <w:highlight w:val="yellow"/>
        </w:rPr>
        <w:t xml:space="preserve"> </w:t>
      </w:r>
      <w:r w:rsidR="003861AA" w:rsidRPr="002E6788">
        <w:rPr>
          <w:highlight w:val="yellow"/>
        </w:rPr>
        <w:t xml:space="preserve">receives </w:t>
      </w:r>
      <w:r w:rsidR="003861AA" w:rsidRPr="002E6788">
        <w:rPr>
          <w:b/>
          <w:highlight w:val="yellow"/>
        </w:rPr>
        <w:t>two</w:t>
      </w:r>
      <w:r w:rsidR="003861AA" w:rsidRPr="002E6788">
        <w:rPr>
          <w:highlight w:val="yellow"/>
        </w:rPr>
        <w:t xml:space="preserve"> parameters: a </w:t>
      </w:r>
      <w:r w:rsidR="003861AA" w:rsidRPr="002E6788">
        <w:rPr>
          <w:b/>
          <w:highlight w:val="yellow"/>
        </w:rPr>
        <w:t>string</w:t>
      </w:r>
      <w:r w:rsidR="003861AA" w:rsidRPr="002E6788">
        <w:rPr>
          <w:highlight w:val="yellow"/>
        </w:rPr>
        <w:t xml:space="preserve"> (</w:t>
      </w:r>
      <w:proofErr w:type="spellStart"/>
      <w:r w:rsidR="00A5616B" w:rsidRPr="002E6788">
        <w:rPr>
          <w:rStyle w:val="CodeChar"/>
          <w:highlight w:val="yellow"/>
        </w:rPr>
        <w:t>hotelName</w:t>
      </w:r>
      <w:proofErr w:type="spellEnd"/>
      <w:r w:rsidR="003861AA" w:rsidRPr="002E6788">
        <w:rPr>
          <w:highlight w:val="yellow"/>
        </w:rPr>
        <w:t xml:space="preserve">) and a </w:t>
      </w:r>
      <w:r w:rsidR="003861AA" w:rsidRPr="002E6788">
        <w:rPr>
          <w:b/>
          <w:highlight w:val="yellow"/>
        </w:rPr>
        <w:t xml:space="preserve">number </w:t>
      </w:r>
      <w:r w:rsidR="003861AA" w:rsidRPr="002E6788">
        <w:rPr>
          <w:highlight w:val="yellow"/>
        </w:rPr>
        <w:t>(</w:t>
      </w:r>
      <w:r w:rsidR="003861AA" w:rsidRPr="002E6788">
        <w:rPr>
          <w:rStyle w:val="CodeChar"/>
          <w:highlight w:val="yellow"/>
        </w:rPr>
        <w:t>beds</w:t>
      </w:r>
      <w:r w:rsidR="003861AA" w:rsidRPr="002E6788">
        <w:rPr>
          <w:highlight w:val="yellow"/>
        </w:rPr>
        <w:t>)</w:t>
      </w:r>
      <w:r w:rsidR="00443BE6" w:rsidRPr="002E6788">
        <w:rPr>
          <w:b/>
          <w:highlight w:val="yellow"/>
        </w:rPr>
        <w:t>.</w:t>
      </w:r>
      <w:r w:rsidR="00443BE6" w:rsidRPr="002E6788">
        <w:rPr>
          <w:highlight w:val="yellow"/>
        </w:rPr>
        <w:t xml:space="preserve"> </w:t>
      </w:r>
      <w:r w:rsidR="003861AA" w:rsidRPr="002E6788">
        <w:rPr>
          <w:highlight w:val="yellow"/>
        </w:rPr>
        <w:t xml:space="preserve">If the name is valid and there are free beds in that hotel you should decrease the number beds of the hotel with the given beds you want to book. If booking is </w:t>
      </w:r>
      <w:r w:rsidR="003861AA" w:rsidRPr="002E6788">
        <w:rPr>
          <w:b/>
          <w:highlight w:val="yellow"/>
        </w:rPr>
        <w:t>successful</w:t>
      </w:r>
      <w:r w:rsidR="003861AA" w:rsidRPr="002E6788">
        <w:rPr>
          <w:highlight w:val="yellow"/>
        </w:rPr>
        <w:t xml:space="preserve"> you should </w:t>
      </w:r>
      <w:r w:rsidR="003861AA" w:rsidRPr="002E6788">
        <w:rPr>
          <w:b/>
          <w:highlight w:val="yellow"/>
        </w:rPr>
        <w:t>return</w:t>
      </w:r>
      <w:r w:rsidR="003861AA" w:rsidRPr="002E6788">
        <w:rPr>
          <w:highlight w:val="yellow"/>
        </w:rPr>
        <w:t xml:space="preserve"> the </w:t>
      </w:r>
      <w:r w:rsidR="003861AA" w:rsidRPr="002E6788">
        <w:rPr>
          <w:b/>
          <w:highlight w:val="yellow"/>
        </w:rPr>
        <w:t>proper</w:t>
      </w:r>
      <w:r w:rsidR="003861AA" w:rsidRPr="002E6788">
        <w:rPr>
          <w:highlight w:val="yellow"/>
        </w:rPr>
        <w:t xml:space="preserve"> </w:t>
      </w:r>
      <w:r w:rsidR="003861AA" w:rsidRPr="002E6788">
        <w:rPr>
          <w:b/>
          <w:highlight w:val="yellow"/>
        </w:rPr>
        <w:t>message</w:t>
      </w:r>
      <w:r w:rsidR="003861AA" w:rsidRPr="002E6788">
        <w:rPr>
          <w:highlight w:val="yellow"/>
        </w:rPr>
        <w:t xml:space="preserve">, otherwise an </w:t>
      </w:r>
      <w:r w:rsidR="003861AA" w:rsidRPr="002E6788">
        <w:rPr>
          <w:b/>
          <w:highlight w:val="yellow"/>
        </w:rPr>
        <w:t>error</w:t>
      </w:r>
      <w:r w:rsidR="003861AA" w:rsidRPr="002E6788">
        <w:rPr>
          <w:highlight w:val="yellow"/>
        </w:rPr>
        <w:t xml:space="preserve"> should be thrown.</w:t>
      </w:r>
    </w:p>
    <w:p w14:paraId="54F582BB" w14:textId="77777777" w:rsidR="003861AA" w:rsidRDefault="003861AA" w:rsidP="003861AA">
      <w:pPr>
        <w:pStyle w:val="ListParagraph"/>
      </w:pPr>
    </w:p>
    <w:p w14:paraId="497E5E5A" w14:textId="7B64126B" w:rsidR="00BE5D83" w:rsidRPr="002E6788" w:rsidRDefault="00BE5D83" w:rsidP="00BE5D83">
      <w:pPr>
        <w:pStyle w:val="ListParagraph"/>
        <w:numPr>
          <w:ilvl w:val="0"/>
          <w:numId w:val="18"/>
        </w:numPr>
        <w:rPr>
          <w:highlight w:val="yellow"/>
        </w:rPr>
      </w:pPr>
      <w:r w:rsidRPr="002E6788">
        <w:rPr>
          <w:highlight w:val="yellow"/>
        </w:rPr>
        <w:t xml:space="preserve">Function </w:t>
      </w:r>
      <w:r w:rsidR="003861AA" w:rsidRPr="002E6788">
        <w:rPr>
          <w:rStyle w:val="CodeChar"/>
          <w:highlight w:val="yellow"/>
        </w:rPr>
        <w:t>leave</w:t>
      </w:r>
      <w:r w:rsidRPr="002E6788">
        <w:rPr>
          <w:rStyle w:val="CodeChar"/>
          <w:highlight w:val="yellow"/>
        </w:rPr>
        <w:t xml:space="preserve">() </w:t>
      </w:r>
      <w:r w:rsidRPr="002E6788">
        <w:rPr>
          <w:rStyle w:val="CodeChar"/>
          <w:rFonts w:asciiTheme="minorHAnsi" w:hAnsiTheme="minorHAnsi" w:cstheme="minorHAnsi"/>
          <w:b w:val="0"/>
          <w:highlight w:val="yellow"/>
        </w:rPr>
        <w:t>- receives t</w:t>
      </w:r>
      <w:r w:rsidR="003861AA" w:rsidRPr="002E6788">
        <w:rPr>
          <w:rStyle w:val="CodeChar"/>
          <w:rFonts w:asciiTheme="minorHAnsi" w:hAnsiTheme="minorHAnsi" w:cstheme="minorHAnsi"/>
          <w:b w:val="0"/>
          <w:highlight w:val="yellow"/>
        </w:rPr>
        <w:t>hree</w:t>
      </w:r>
      <w:r w:rsidRPr="002E6788">
        <w:rPr>
          <w:rStyle w:val="CodeChar"/>
          <w:rFonts w:asciiTheme="minorHAnsi" w:hAnsiTheme="minorHAnsi" w:cstheme="minorHAnsi"/>
          <w:b w:val="0"/>
          <w:highlight w:val="yellow"/>
        </w:rPr>
        <w:t xml:space="preserve"> parameters: </w:t>
      </w:r>
      <w:r w:rsidRPr="002E6788">
        <w:rPr>
          <w:highlight w:val="yellow"/>
        </w:rPr>
        <w:t xml:space="preserve">a </w:t>
      </w:r>
      <w:r w:rsidRPr="002E6788">
        <w:rPr>
          <w:b/>
          <w:highlight w:val="yellow"/>
        </w:rPr>
        <w:t>string</w:t>
      </w:r>
      <w:r w:rsidRPr="002E6788">
        <w:rPr>
          <w:highlight w:val="yellow"/>
        </w:rPr>
        <w:t xml:space="preserve"> (</w:t>
      </w:r>
      <w:proofErr w:type="spellStart"/>
      <w:r w:rsidR="00A5616B" w:rsidRPr="002E6788">
        <w:rPr>
          <w:rStyle w:val="CodeChar"/>
          <w:highlight w:val="yellow"/>
        </w:rPr>
        <w:t>hotelName</w:t>
      </w:r>
      <w:proofErr w:type="spellEnd"/>
      <w:r w:rsidRPr="002E6788">
        <w:rPr>
          <w:highlight w:val="yellow"/>
        </w:rPr>
        <w:t xml:space="preserve">) </w:t>
      </w:r>
      <w:r w:rsidR="00B96AB1" w:rsidRPr="002E6788">
        <w:rPr>
          <w:highlight w:val="yellow"/>
        </w:rPr>
        <w:t xml:space="preserve">and </w:t>
      </w:r>
      <w:r w:rsidR="00B96AB1" w:rsidRPr="002E6788">
        <w:rPr>
          <w:b/>
          <w:highlight w:val="yellow"/>
        </w:rPr>
        <w:t>two</w:t>
      </w:r>
      <w:r w:rsidR="00B96AB1" w:rsidRPr="002E6788">
        <w:rPr>
          <w:highlight w:val="yellow"/>
        </w:rPr>
        <w:t xml:space="preserve"> numbers - </w:t>
      </w:r>
      <w:r w:rsidR="00B96AB1" w:rsidRPr="002E6788">
        <w:rPr>
          <w:rStyle w:val="CodeChar"/>
          <w:highlight w:val="yellow"/>
        </w:rPr>
        <w:t>beds</w:t>
      </w:r>
      <w:r w:rsidR="00B96AB1" w:rsidRPr="002E6788">
        <w:rPr>
          <w:highlight w:val="yellow"/>
        </w:rPr>
        <w:t xml:space="preserve"> and </w:t>
      </w:r>
      <w:r w:rsidR="00B96AB1" w:rsidRPr="002E6788">
        <w:rPr>
          <w:rStyle w:val="CodeChar"/>
          <w:highlight w:val="yellow"/>
        </w:rPr>
        <w:t>points</w:t>
      </w:r>
      <w:r w:rsidRPr="002E6788">
        <w:rPr>
          <w:highlight w:val="yellow"/>
        </w:rPr>
        <w:t xml:space="preserve">. </w:t>
      </w:r>
      <w:r w:rsidR="00B96AB1" w:rsidRPr="002E6788">
        <w:rPr>
          <w:highlight w:val="yellow"/>
        </w:rPr>
        <w:t xml:space="preserve">If the parameters are valid and there is a hotel with that name the proper </w:t>
      </w:r>
      <w:r w:rsidR="00B96AB1" w:rsidRPr="002E6788">
        <w:rPr>
          <w:b/>
          <w:highlight w:val="yellow"/>
        </w:rPr>
        <w:t>message</w:t>
      </w:r>
      <w:r w:rsidR="00B96AB1" w:rsidRPr="002E6788">
        <w:rPr>
          <w:highlight w:val="yellow"/>
        </w:rPr>
        <w:t xml:space="preserve"> should be </w:t>
      </w:r>
      <w:r w:rsidR="00B96AB1" w:rsidRPr="002E6788">
        <w:rPr>
          <w:b/>
          <w:highlight w:val="yellow"/>
        </w:rPr>
        <w:t>returned</w:t>
      </w:r>
      <w:r w:rsidR="00B96AB1" w:rsidRPr="002E6788">
        <w:rPr>
          <w:highlight w:val="yellow"/>
        </w:rPr>
        <w:t xml:space="preserve">. Otherwise </w:t>
      </w:r>
      <w:r w:rsidR="00B96AB1" w:rsidRPr="002E6788">
        <w:rPr>
          <w:b/>
          <w:highlight w:val="yellow"/>
        </w:rPr>
        <w:t>throw</w:t>
      </w:r>
      <w:r w:rsidR="00B96AB1" w:rsidRPr="002E6788">
        <w:rPr>
          <w:highlight w:val="yellow"/>
        </w:rPr>
        <w:t xml:space="preserve"> an </w:t>
      </w:r>
      <w:r w:rsidR="00B96AB1" w:rsidRPr="002E6788">
        <w:rPr>
          <w:b/>
          <w:highlight w:val="yellow"/>
        </w:rPr>
        <w:t>error</w:t>
      </w:r>
      <w:r w:rsidR="00B96AB1" w:rsidRPr="002E6788">
        <w:rPr>
          <w:highlight w:val="yellow"/>
        </w:rPr>
        <w:t>.</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5EB3A572" w:rsidR="00BE5D83" w:rsidRDefault="00BE5D83" w:rsidP="00BE5D83">
      <w:pPr>
        <w:pStyle w:val="ListParagraph"/>
        <w:numPr>
          <w:ilvl w:val="0"/>
          <w:numId w:val="18"/>
        </w:numPr>
      </w:pPr>
      <w:r>
        <w:t xml:space="preserve">Function </w:t>
      </w:r>
      <w:r w:rsidR="00B96AB1">
        <w:rPr>
          <w:rStyle w:val="CodeChar"/>
        </w:rPr>
        <w:t>averageGrade</w:t>
      </w:r>
      <w:r w:rsidRPr="00BE5D83">
        <w:rPr>
          <w:rStyle w:val="CodeChar"/>
        </w:rPr>
        <w:t>()</w:t>
      </w:r>
      <w:r>
        <w:t xml:space="preserve"> - receives </w:t>
      </w:r>
      <w:r w:rsidR="00B96AB1">
        <w:rPr>
          <w:b/>
        </w:rPr>
        <w:t>no</w:t>
      </w:r>
      <w:r>
        <w:t xml:space="preserve"> parameter</w:t>
      </w:r>
      <w:r w:rsidR="00B96AB1">
        <w:t>s</w:t>
      </w:r>
      <w:r>
        <w:t xml:space="preserve"> </w:t>
      </w:r>
      <w:r w:rsidR="00B96AB1">
        <w:t xml:space="preserve">- if there </w:t>
      </w:r>
      <w:r w:rsidR="00B96AB1" w:rsidRPr="00970C61">
        <w:rPr>
          <w:b/>
        </w:rPr>
        <w:t>aren’t</w:t>
      </w:r>
      <w:r w:rsidR="00B96AB1">
        <w:t xml:space="preserve"> </w:t>
      </w:r>
      <w:r w:rsidR="00B96AB1" w:rsidRPr="00970C61">
        <w:rPr>
          <w:b/>
        </w:rPr>
        <w:t>any</w:t>
      </w:r>
      <w:r w:rsidR="00B96AB1">
        <w:t xml:space="preserve"> </w:t>
      </w:r>
      <w:r w:rsidR="00B96AB1" w:rsidRPr="00970C61">
        <w:rPr>
          <w:b/>
        </w:rPr>
        <w:t>votes</w:t>
      </w:r>
      <w:r w:rsidR="00B96AB1">
        <w:t xml:space="preserve"> </w:t>
      </w:r>
      <w:r w:rsidR="00970C61">
        <w:t xml:space="preserve">the proper </w:t>
      </w:r>
      <w:r w:rsidR="00970C61" w:rsidRPr="00970C61">
        <w:rPr>
          <w:b/>
        </w:rPr>
        <w:t>message</w:t>
      </w:r>
      <w:r w:rsidR="00970C61">
        <w:t xml:space="preserve"> should be </w:t>
      </w:r>
      <w:r w:rsidR="00970C61" w:rsidRPr="00970C61">
        <w:rPr>
          <w:b/>
        </w:rPr>
        <w:t>returned</w:t>
      </w:r>
      <w:r w:rsidR="00970C61">
        <w:t xml:space="preserve">. Otherwise, </w:t>
      </w:r>
      <w:r w:rsidR="00970C61" w:rsidRPr="00970C61">
        <w:rPr>
          <w:b/>
        </w:rPr>
        <w:t>return</w:t>
      </w:r>
      <w:r w:rsidR="00970C61">
        <w:t xml:space="preserve"> the average grade of all the hotels in the </w:t>
      </w:r>
      <w:r w:rsidR="00970C61" w:rsidRPr="00970C61">
        <w:rPr>
          <w:b/>
        </w:rPr>
        <w:t>proper</w:t>
      </w:r>
      <w:r w:rsidR="00970C61">
        <w:t xml:space="preserve"> </w:t>
      </w:r>
      <w:r w:rsidR="00970C61" w:rsidRPr="00970C61">
        <w:rPr>
          <w:b/>
        </w:rPr>
        <w:t>format</w:t>
      </w:r>
      <w:r w:rsidR="00970C61">
        <w:t xml:space="preserve">. </w:t>
      </w:r>
    </w:p>
    <w:p w14:paraId="0FF355D7" w14:textId="4D5D3BCC" w:rsidR="00A7093F" w:rsidRPr="00A7093F" w:rsidRDefault="00A7093F" w:rsidP="00A7093F"/>
    <w:p w14:paraId="08D9BCB5" w14:textId="0530C817" w:rsidR="00A7093F" w:rsidRPr="00A7093F" w:rsidRDefault="00451177" w:rsidP="00A7093F">
      <w:pPr>
        <w:pStyle w:val="Heading3"/>
      </w:pPr>
      <w:r>
        <w:t>Examples</w:t>
      </w:r>
    </w:p>
    <w:tbl>
      <w:tblPr>
        <w:tblStyle w:val="TableGrid"/>
        <w:tblW w:w="9356" w:type="dxa"/>
        <w:jc w:val="center"/>
        <w:tblLayout w:type="fixed"/>
        <w:tblCellMar>
          <w:top w:w="113" w:type="dxa"/>
          <w:left w:w="85" w:type="dxa"/>
          <w:bottom w:w="113" w:type="dxa"/>
          <w:right w:w="85" w:type="dxa"/>
        </w:tblCellMar>
        <w:tblLook w:val="04A0" w:firstRow="1" w:lastRow="0" w:firstColumn="1" w:lastColumn="0" w:noHBand="0" w:noVBand="1"/>
      </w:tblPr>
      <w:tblGrid>
        <w:gridCol w:w="9356"/>
      </w:tblGrid>
      <w:tr w:rsidR="00451177" w:rsidRPr="00234FC1" w14:paraId="70291E25" w14:textId="77777777" w:rsidTr="00970C61">
        <w:trPr>
          <w:jc w:val="center"/>
        </w:trPr>
        <w:tc>
          <w:tcPr>
            <w:tcW w:w="9356"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970C61">
        <w:trPr>
          <w:trHeight w:val="1785"/>
          <w:jc w:val="center"/>
        </w:trPr>
        <w:tc>
          <w:tcPr>
            <w:tcW w:w="9356" w:type="dxa"/>
          </w:tcPr>
          <w:p w14:paraId="75647D1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0000FF"/>
                <w:sz w:val="21"/>
                <w:szCs w:val="21"/>
              </w:rPr>
              <w:t>let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 = </w:t>
            </w:r>
            <w:r w:rsidRPr="00970C61">
              <w:rPr>
                <w:rFonts w:ascii="Consolas" w:eastAsia="Times New Roman" w:hAnsi="Consolas" w:cs="Times New Roman"/>
                <w:color w:val="0000FF"/>
                <w:sz w:val="21"/>
                <w:szCs w:val="21"/>
              </w:rPr>
              <w:t>new</w:t>
            </w:r>
            <w:r w:rsidRPr="00970C61">
              <w:rPr>
                <w:rFonts w:ascii="Consolas" w:eastAsia="Times New Roman" w:hAnsi="Consolas" w:cs="Times New Roman"/>
                <w:color w:val="000000"/>
                <w:sz w:val="21"/>
                <w:szCs w:val="21"/>
              </w:rPr>
              <w:t> </w:t>
            </w:r>
            <w:proofErr w:type="spellStart"/>
            <w:r w:rsidRPr="00970C61">
              <w:rPr>
                <w:rFonts w:ascii="Consolas" w:eastAsia="Times New Roman" w:hAnsi="Consolas" w:cs="Times New Roman"/>
                <w:color w:val="267F99"/>
                <w:sz w:val="21"/>
                <w:szCs w:val="21"/>
              </w:rPr>
              <w:t>SkiResort</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"Some"</w:t>
            </w:r>
            <w:r w:rsidRPr="00970C61">
              <w:rPr>
                <w:rFonts w:ascii="Consolas" w:eastAsia="Times New Roman" w:hAnsi="Consolas" w:cs="Times New Roman"/>
                <w:color w:val="000000"/>
                <w:sz w:val="21"/>
                <w:szCs w:val="21"/>
              </w:rPr>
              <w:t>);</w:t>
            </w:r>
          </w:p>
          <w:p w14:paraId="2B2074F0"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10</w:t>
            </w:r>
            <w:r w:rsidRPr="00970C61">
              <w:rPr>
                <w:rFonts w:ascii="Consolas" w:eastAsia="Times New Roman" w:hAnsi="Consolas" w:cs="Times New Roman"/>
                <w:color w:val="000000"/>
                <w:sz w:val="21"/>
                <w:szCs w:val="21"/>
              </w:rPr>
              <w:t>));</w:t>
            </w:r>
          </w:p>
          <w:p w14:paraId="1732E60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16AFF915"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77F3603C"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4EBFD42F"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2</w:t>
            </w:r>
            <w:r w:rsidRPr="00970C61">
              <w:rPr>
                <w:rFonts w:ascii="Consolas" w:eastAsia="Times New Roman" w:hAnsi="Consolas" w:cs="Times New Roman"/>
                <w:color w:val="000000"/>
                <w:sz w:val="21"/>
                <w:szCs w:val="21"/>
              </w:rPr>
              <w:t>));</w:t>
            </w:r>
          </w:p>
          <w:p w14:paraId="303BE89D"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557AB33"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F4F870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0.5</w:t>
            </w:r>
            <w:r w:rsidRPr="00970C61">
              <w:rPr>
                <w:rFonts w:ascii="Consolas" w:eastAsia="Times New Roman" w:hAnsi="Consolas" w:cs="Times New Roman"/>
                <w:color w:val="000000"/>
                <w:sz w:val="21"/>
                <w:szCs w:val="21"/>
              </w:rPr>
              <w:t>));</w:t>
            </w:r>
          </w:p>
          <w:p w14:paraId="78FC575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averageGrade</w:t>
            </w:r>
            <w:proofErr w:type="spellEnd"/>
            <w:r w:rsidRPr="00970C61">
              <w:rPr>
                <w:rFonts w:ascii="Consolas" w:eastAsia="Times New Roman" w:hAnsi="Consolas" w:cs="Times New Roman"/>
                <w:color w:val="000000"/>
                <w:sz w:val="21"/>
                <w:szCs w:val="21"/>
              </w:rPr>
              <w:t>());</w:t>
            </w:r>
          </w:p>
          <w:p w14:paraId="74766E0B" w14:textId="38DC6594" w:rsidR="0014459D" w:rsidRPr="008B291C"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bestHotel</w:t>
            </w:r>
            <w:proofErr w:type="spellEnd"/>
            <w:r w:rsidRPr="00970C61">
              <w:rPr>
                <w:rFonts w:ascii="Consolas" w:eastAsia="Times New Roman" w:hAnsi="Consolas" w:cs="Times New Roman"/>
                <w:color w:val="000000"/>
                <w:sz w:val="21"/>
                <w:szCs w:val="21"/>
              </w:rPr>
              <w:t>);</w:t>
            </w:r>
          </w:p>
        </w:tc>
      </w:tr>
      <w:tr w:rsidR="00451177" w:rsidRPr="00B84FF0" w14:paraId="5C3F9BED" w14:textId="77777777" w:rsidTr="00970C61">
        <w:trPr>
          <w:trHeight w:val="272"/>
          <w:jc w:val="center"/>
        </w:trPr>
        <w:tc>
          <w:tcPr>
            <w:tcW w:w="9356"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970C61">
        <w:trPr>
          <w:trHeight w:val="1785"/>
          <w:jc w:val="center"/>
        </w:trPr>
        <w:tc>
          <w:tcPr>
            <w:tcW w:w="9356" w:type="dxa"/>
          </w:tcPr>
          <w:p w14:paraId="0A044047"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built new hotel - Sun</w:t>
            </w:r>
          </w:p>
          <w:p w14:paraId="602290F9"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built new hotel - Avenue</w:t>
            </w:r>
          </w:p>
          <w:p w14:paraId="29208E9A"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610B843B"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11DCC6EB"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Sun hotel</w:t>
            </w:r>
          </w:p>
          <w:p w14:paraId="5DC7E608"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Avenue hotel</w:t>
            </w:r>
          </w:p>
          <w:p w14:paraId="58D0B7BE"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5A25D102"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Avenue hotel</w:t>
            </w:r>
          </w:p>
          <w:p w14:paraId="77D02386"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Average grade: 1.83</w:t>
            </w:r>
          </w:p>
          <w:p w14:paraId="53967679" w14:textId="06EFB7CE" w:rsidR="00451177" w:rsidRPr="008B291C" w:rsidRDefault="00970C61" w:rsidP="00970C61">
            <w:pPr>
              <w:shd w:val="clear" w:color="auto" w:fill="FFFFFF"/>
              <w:wordWrap w:val="0"/>
              <w:spacing w:before="0" w:after="0" w:line="270" w:lineRule="atLeast"/>
              <w:rPr>
                <w:rFonts w:ascii="Consolas" w:eastAsia="Times New Roman" w:hAnsi="Consolas" w:cs="Segoe UI"/>
                <w:color w:val="616161"/>
                <w:sz w:val="21"/>
                <w:szCs w:val="21"/>
                <w:lang w:eastAsia="bg-BG"/>
              </w:rPr>
            </w:pPr>
            <w:r w:rsidRPr="00970C61">
              <w:rPr>
                <w:rFonts w:ascii="Consolas" w:eastAsia="Times New Roman" w:hAnsi="Consolas" w:cs="Segoe UI"/>
                <w:b/>
                <w:sz w:val="21"/>
                <w:szCs w:val="21"/>
                <w:lang w:val="bg-BG" w:eastAsia="bg-BG"/>
              </w:rPr>
              <w:t>Best hotel is Avenue with grade 10.5. Available beds: 3</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9983A" w14:textId="77777777" w:rsidR="007B15C8" w:rsidRDefault="007B15C8" w:rsidP="004A2906">
      <w:pPr>
        <w:spacing w:before="0" w:after="0" w:line="240" w:lineRule="auto"/>
      </w:pPr>
      <w:r>
        <w:separator/>
      </w:r>
    </w:p>
  </w:endnote>
  <w:endnote w:type="continuationSeparator" w:id="0">
    <w:p w14:paraId="108A3DC0" w14:textId="77777777" w:rsidR="007B15C8" w:rsidRDefault="007B15C8"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C159" w14:textId="77777777" w:rsidR="004A2906" w:rsidRPr="00AC77AD" w:rsidRDefault="004A2906" w:rsidP="007C2AE6">
    <w:pPr>
      <w:pStyle w:val="Footer"/>
    </w:pPr>
    <w:r>
      <w:rPr>
        <w:noProof/>
        <w:lang w:val="bg-BG" w:eastAsia="bg-BG"/>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16561B2E"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F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F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16561B2E"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F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F4">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A7AC00E" wp14:editId="0226C5A9">
                          <wp:extent cx="190500" cy="190500"/>
                          <wp:effectExtent l="0" t="0" r="0" b="0"/>
                          <wp:docPr id="13"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799F71" wp14:editId="68E66A9F">
                          <wp:extent cx="176530" cy="176530"/>
                          <wp:effectExtent l="0" t="0" r="0" b="0"/>
                          <wp:docPr id="12" name="Picture 1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F9F976" wp14:editId="4AE3E654">
                          <wp:extent cx="215153" cy="209247"/>
                          <wp:effectExtent l="0" t="0" r="0" b="635"/>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75322" w14:textId="77777777" w:rsidR="007B15C8" w:rsidRDefault="007B15C8" w:rsidP="004A2906">
      <w:pPr>
        <w:spacing w:before="0" w:after="0" w:line="240" w:lineRule="auto"/>
      </w:pPr>
      <w:r>
        <w:separator/>
      </w:r>
    </w:p>
  </w:footnote>
  <w:footnote w:type="continuationSeparator" w:id="0">
    <w:p w14:paraId="29A8046C" w14:textId="77777777" w:rsidR="007B15C8" w:rsidRDefault="007B15C8"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11"/>
    <w:rsid w:val="00001282"/>
    <w:rsid w:val="00006C38"/>
    <w:rsid w:val="0003447B"/>
    <w:rsid w:val="000408A0"/>
    <w:rsid w:val="00065A75"/>
    <w:rsid w:val="000C726B"/>
    <w:rsid w:val="000F6A3D"/>
    <w:rsid w:val="0011429A"/>
    <w:rsid w:val="00131EEB"/>
    <w:rsid w:val="0014005C"/>
    <w:rsid w:val="0014459D"/>
    <w:rsid w:val="00164CC6"/>
    <w:rsid w:val="00175784"/>
    <w:rsid w:val="0018190E"/>
    <w:rsid w:val="001A5635"/>
    <w:rsid w:val="001E18A5"/>
    <w:rsid w:val="001F45AB"/>
    <w:rsid w:val="00253F8C"/>
    <w:rsid w:val="002813A6"/>
    <w:rsid w:val="00295AF1"/>
    <w:rsid w:val="00296E66"/>
    <w:rsid w:val="002C4AA0"/>
    <w:rsid w:val="002D454A"/>
    <w:rsid w:val="002E1EA8"/>
    <w:rsid w:val="002E6788"/>
    <w:rsid w:val="003178F4"/>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42648"/>
    <w:rsid w:val="005972A0"/>
    <w:rsid w:val="005B49EB"/>
    <w:rsid w:val="005D3847"/>
    <w:rsid w:val="00621C60"/>
    <w:rsid w:val="00646ED0"/>
    <w:rsid w:val="00653124"/>
    <w:rsid w:val="00671850"/>
    <w:rsid w:val="0067640B"/>
    <w:rsid w:val="0069080C"/>
    <w:rsid w:val="006A3611"/>
    <w:rsid w:val="00732D1F"/>
    <w:rsid w:val="00734F3A"/>
    <w:rsid w:val="00754536"/>
    <w:rsid w:val="00761510"/>
    <w:rsid w:val="00772CDB"/>
    <w:rsid w:val="007B15C8"/>
    <w:rsid w:val="0081067A"/>
    <w:rsid w:val="0084230E"/>
    <w:rsid w:val="008A0FE8"/>
    <w:rsid w:val="008B2007"/>
    <w:rsid w:val="008B291C"/>
    <w:rsid w:val="008B29EF"/>
    <w:rsid w:val="008C345C"/>
    <w:rsid w:val="008C58EB"/>
    <w:rsid w:val="00970C61"/>
    <w:rsid w:val="00970F3F"/>
    <w:rsid w:val="009801CC"/>
    <w:rsid w:val="009E1CC0"/>
    <w:rsid w:val="00A15F4D"/>
    <w:rsid w:val="00A5616B"/>
    <w:rsid w:val="00A7093F"/>
    <w:rsid w:val="00AE20BB"/>
    <w:rsid w:val="00AF2053"/>
    <w:rsid w:val="00B036F9"/>
    <w:rsid w:val="00B25FB3"/>
    <w:rsid w:val="00B75BB8"/>
    <w:rsid w:val="00B96AB1"/>
    <w:rsid w:val="00BE5D83"/>
    <w:rsid w:val="00BF61DB"/>
    <w:rsid w:val="00C0186E"/>
    <w:rsid w:val="00C1002F"/>
    <w:rsid w:val="00C144DB"/>
    <w:rsid w:val="00C507FE"/>
    <w:rsid w:val="00C627ED"/>
    <w:rsid w:val="00C7279D"/>
    <w:rsid w:val="00CA04CE"/>
    <w:rsid w:val="00CC04FA"/>
    <w:rsid w:val="00D53488"/>
    <w:rsid w:val="00D75D27"/>
    <w:rsid w:val="00DE44B8"/>
    <w:rsid w:val="00DE7AE6"/>
    <w:rsid w:val="00E17B9F"/>
    <w:rsid w:val="00E259E0"/>
    <w:rsid w:val="00E8513E"/>
    <w:rsid w:val="00EE6172"/>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85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4BA76-D0C1-4BA8-8F22-F35E6A0F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252</TotalTime>
  <Pages>1</Pages>
  <Words>463</Words>
  <Characters>2644</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ROG STRIX</cp:lastModifiedBy>
  <cp:revision>7</cp:revision>
  <dcterms:created xsi:type="dcterms:W3CDTF">2019-10-10T08:15:00Z</dcterms:created>
  <dcterms:modified xsi:type="dcterms:W3CDTF">2020-02-21T23:40:00Z</dcterms:modified>
</cp:coreProperties>
</file>